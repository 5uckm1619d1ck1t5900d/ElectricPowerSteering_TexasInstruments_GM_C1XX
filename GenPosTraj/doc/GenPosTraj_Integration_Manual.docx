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8B466B">
        <w:t>GenPosTraj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2304EA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8573092" w:history="1">
        <w:r w:rsidR="002304EA" w:rsidRPr="00900C09">
          <w:rPr>
            <w:rStyle w:val="Hyperlink"/>
            <w:noProof/>
          </w:rPr>
          <w:t>1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Dependencies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_Toc368573092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2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093" w:history="1">
        <w:r w:rsidR="002304EA" w:rsidRPr="00900C09">
          <w:rPr>
            <w:rStyle w:val="Hyperlink"/>
            <w:noProof/>
          </w:rPr>
          <w:t>1.1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SWCs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_Toc368573093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2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094" w:history="1">
        <w:r w:rsidR="002304EA" w:rsidRPr="00900C09">
          <w:rPr>
            <w:rStyle w:val="Hyperlink"/>
            <w:noProof/>
          </w:rPr>
          <w:t>1.2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Global Functions(Non RTE) to be provided to Integration Project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_Toc368573094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2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095" w:history="1">
        <w:r w:rsidR="002304EA" w:rsidRPr="00900C09">
          <w:rPr>
            <w:rStyle w:val="Hyperlink"/>
            <w:noProof/>
          </w:rPr>
          <w:t>2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Configuration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_Toc368573095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3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096" w:history="1">
        <w:r w:rsidR="002304EA" w:rsidRPr="00900C09">
          <w:rPr>
            <w:rStyle w:val="Hyperlink"/>
            <w:noProof/>
          </w:rPr>
          <w:t>2.1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Build Time Config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_Toc368573096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3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097" w:history="1">
        <w:r w:rsidR="002304EA" w:rsidRPr="00900C09">
          <w:rPr>
            <w:rStyle w:val="Hyperlink"/>
            <w:noProof/>
          </w:rPr>
          <w:t>2.2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Configuration Files to be provided by Integration Project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_Toc368573097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3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098" w:history="1">
        <w:r w:rsidR="002304EA" w:rsidRPr="00900C09">
          <w:rPr>
            <w:rStyle w:val="Hyperlink"/>
            <w:noProof/>
          </w:rPr>
          <w:t>2.2.1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Da Vinci Parameter Configuration Changes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_Toc368573098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3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099" w:history="1">
        <w:r w:rsidR="002304EA" w:rsidRPr="00900C09">
          <w:rPr>
            <w:rStyle w:val="Hyperlink"/>
            <w:noProof/>
          </w:rPr>
          <w:t>2.2.2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DaVinci Interrupt Configuration Changes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_Toc368573099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3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0" w:history="1">
        <w:r w:rsidR="002304EA" w:rsidRPr="00900C09">
          <w:rPr>
            <w:rStyle w:val="Hyperlink"/>
            <w:noProof/>
          </w:rPr>
          <w:t>2.2.3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Manual Configuration Changes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_Toc368573100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3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1" w:history="1">
        <w:r w:rsidR="002304EA" w:rsidRPr="00900C09">
          <w:rPr>
            <w:rStyle w:val="Hyperlink"/>
            <w:noProof/>
          </w:rPr>
          <w:t>3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Integration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_Toc368573101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4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2" w:history="1">
        <w:r w:rsidR="002304EA" w:rsidRPr="00900C09">
          <w:rPr>
            <w:rStyle w:val="Hyperlink"/>
            <w:noProof/>
          </w:rPr>
          <w:t>3.1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Required Global Data Inputs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_Toc368573102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4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3" w:history="1">
        <w:r w:rsidR="002304EA" w:rsidRPr="00900C09">
          <w:rPr>
            <w:rStyle w:val="Hyperlink"/>
            <w:noProof/>
          </w:rPr>
          <w:t>3.2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Required Global Data Outputs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_Toc368573103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4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4" w:history="1">
        <w:r w:rsidR="002304EA" w:rsidRPr="00900C09">
          <w:rPr>
            <w:rStyle w:val="Hyperlink"/>
            <w:noProof/>
          </w:rPr>
          <w:t>3.3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Specific Include Path present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_Toc368573104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4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5" w:history="1">
        <w:r w:rsidR="002304EA" w:rsidRPr="00900C09">
          <w:rPr>
            <w:rStyle w:val="Hyperlink"/>
            <w:noProof/>
          </w:rPr>
          <w:t>4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Runnable Scheduling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_Toc368573105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5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6" w:history="1">
        <w:r w:rsidR="002304EA" w:rsidRPr="00900C09">
          <w:rPr>
            <w:rStyle w:val="Hyperlink"/>
            <w:noProof/>
          </w:rPr>
          <w:t>5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Memory Mapping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_Toc368573106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6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7" w:history="1">
        <w:r w:rsidR="002304EA" w:rsidRPr="00900C09">
          <w:rPr>
            <w:rStyle w:val="Hyperlink"/>
            <w:noProof/>
          </w:rPr>
          <w:t>5.1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Mapping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_Toc368573107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6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8" w:history="1">
        <w:r w:rsidR="002304EA" w:rsidRPr="00900C09">
          <w:rPr>
            <w:rStyle w:val="Hyperlink"/>
            <w:noProof/>
          </w:rPr>
          <w:t>5.2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Usage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_Toc368573108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6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09" w:history="1">
        <w:r w:rsidR="002304EA" w:rsidRPr="00900C09">
          <w:rPr>
            <w:rStyle w:val="Hyperlink"/>
            <w:noProof/>
          </w:rPr>
          <w:t>5.3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Non  RTE NvM Blocks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_Toc368573109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6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10" w:history="1">
        <w:r w:rsidR="002304EA" w:rsidRPr="00900C09">
          <w:rPr>
            <w:rStyle w:val="Hyperlink"/>
            <w:noProof/>
          </w:rPr>
          <w:t>5.4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RTE NvM Blocks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_Toc368573110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6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11" w:history="1">
        <w:r w:rsidR="002304EA" w:rsidRPr="00900C09">
          <w:rPr>
            <w:rStyle w:val="Hyperlink"/>
            <w:noProof/>
          </w:rPr>
          <w:t>6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Compiler Settings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_Toc368573111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6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12" w:history="1">
        <w:r w:rsidR="002304EA" w:rsidRPr="00900C09">
          <w:rPr>
            <w:rStyle w:val="Hyperlink"/>
            <w:noProof/>
          </w:rPr>
          <w:t>6.1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Preprocessor MACRO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_Toc368573112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6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13" w:history="1">
        <w:r w:rsidR="002304EA" w:rsidRPr="00900C09">
          <w:rPr>
            <w:rStyle w:val="Hyperlink"/>
            <w:noProof/>
          </w:rPr>
          <w:t>6.2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Optimization Settings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_Toc368573113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6</w:t>
        </w:r>
        <w:r w:rsidR="002304EA">
          <w:rPr>
            <w:noProof/>
            <w:webHidden/>
          </w:rPr>
          <w:fldChar w:fldCharType="end"/>
        </w:r>
      </w:hyperlink>
    </w:p>
    <w:p w:rsidR="002304EA" w:rsidRDefault="00F9130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73114" w:history="1">
        <w:r w:rsidR="002304EA" w:rsidRPr="00900C09">
          <w:rPr>
            <w:rStyle w:val="Hyperlink"/>
            <w:noProof/>
          </w:rPr>
          <w:t>7</w:t>
        </w:r>
        <w:r w:rsidR="002304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04EA" w:rsidRPr="00900C09">
          <w:rPr>
            <w:rStyle w:val="Hyperlink"/>
            <w:noProof/>
          </w:rPr>
          <w:t>Revision Control Log</w:t>
        </w:r>
        <w:r w:rsidR="002304EA">
          <w:rPr>
            <w:noProof/>
            <w:webHidden/>
          </w:rPr>
          <w:tab/>
        </w:r>
        <w:r w:rsidR="002304EA">
          <w:rPr>
            <w:noProof/>
            <w:webHidden/>
          </w:rPr>
          <w:fldChar w:fldCharType="begin"/>
        </w:r>
        <w:r w:rsidR="002304EA">
          <w:rPr>
            <w:noProof/>
            <w:webHidden/>
          </w:rPr>
          <w:instrText xml:space="preserve"> PAGEREF _Toc368573114 \h </w:instrText>
        </w:r>
        <w:r w:rsidR="002304EA">
          <w:rPr>
            <w:noProof/>
            <w:webHidden/>
          </w:rPr>
        </w:r>
        <w:r w:rsidR="002304EA">
          <w:rPr>
            <w:noProof/>
            <w:webHidden/>
          </w:rPr>
          <w:fldChar w:fldCharType="separate"/>
        </w:r>
        <w:r w:rsidR="002304EA">
          <w:rPr>
            <w:noProof/>
            <w:webHidden/>
          </w:rPr>
          <w:t>7</w:t>
        </w:r>
        <w:r w:rsidR="002304EA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8573092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8573093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68573094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68573095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8573096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68573097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2304EA" w:rsidP="000D28B1">
      <w:proofErr w:type="spellStart"/>
      <w:r>
        <w:t>Ap</w:t>
      </w:r>
      <w:r w:rsidR="00206C65">
        <w:t>_</w:t>
      </w:r>
      <w:r w:rsidR="008B466B">
        <w:t>GenPosTraj</w:t>
      </w:r>
      <w:r w:rsidR="00206C65">
        <w:t>_Cfg.h</w:t>
      </w:r>
      <w:proofErr w:type="spellEnd"/>
      <w:r w:rsidR="00206C65">
        <w:t xml:space="preserve"> generated by </w:t>
      </w:r>
      <w:r>
        <w:t>Ap</w:t>
      </w:r>
      <w:r w:rsidR="00206C65">
        <w:t>_</w:t>
      </w:r>
      <w:r w:rsidR="008B466B">
        <w:t>GenPosTraj</w:t>
      </w:r>
      <w:r w:rsidR="00206C65">
        <w:t>_Cfg.h.tt</w:t>
      </w:r>
    </w:p>
    <w:p w:rsidR="00BC5DE5" w:rsidRDefault="00BC5DE5"/>
    <w:p w:rsidR="00932C7E" w:rsidRDefault="00932C7E" w:rsidP="00932C7E">
      <w:pPr>
        <w:pStyle w:val="Heading3"/>
      </w:pPr>
      <w:bookmarkStart w:id="8" w:name="_Toc368573098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616"/>
        <w:gridCol w:w="4068"/>
        <w:gridCol w:w="1172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8B466B" w:rsidP="00034D6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GenPosTraj</w:t>
            </w:r>
            <w:r w:rsidR="00206C65" w:rsidRPr="00206C65">
              <w:rPr>
                <w:b w:val="0"/>
              </w:rPr>
              <w:t>General</w:t>
            </w:r>
            <w:proofErr w:type="spellEnd"/>
            <w:r w:rsidR="00206C65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GenPosTraj</w:t>
            </w:r>
            <w:r w:rsidR="00206C65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206C6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932C7E" w:rsidRDefault="008B466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GenPosTraj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68573099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68573100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68573101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68573102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206C65" w:rsidRDefault="00206C65" w:rsidP="00701150"/>
    <w:tbl>
      <w:tblPr>
        <w:tblW w:w="3020" w:type="dxa"/>
        <w:tblInd w:w="98" w:type="dxa"/>
        <w:tblLook w:val="04A0" w:firstRow="1" w:lastRow="0" w:firstColumn="1" w:lastColumn="0" w:noHBand="0" w:noVBand="1"/>
      </w:tblPr>
      <w:tblGrid>
        <w:gridCol w:w="3020"/>
      </w:tblGrid>
      <w:tr w:rsidR="00F17800" w:rsidRPr="00F17800" w:rsidTr="008B466B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8B466B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8B466B">
              <w:rPr>
                <w:rFonts w:ascii="Arial" w:hAnsi="Arial" w:cs="Arial"/>
                <w:sz w:val="16"/>
                <w:szCs w:val="16"/>
              </w:rPr>
              <w:t>HwPosition_HwDeg_f32</w:t>
            </w:r>
          </w:p>
        </w:tc>
      </w:tr>
      <w:tr w:rsidR="00F17800" w:rsidRPr="00F17800" w:rsidTr="008B466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8B466B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B466B">
              <w:rPr>
                <w:rFonts w:ascii="Arial" w:hAnsi="Arial" w:cs="Arial"/>
                <w:sz w:val="16"/>
                <w:szCs w:val="16"/>
              </w:rPr>
              <w:t>PosTrajEnable_Cnt_lgc</w:t>
            </w:r>
            <w:proofErr w:type="spellEnd"/>
          </w:p>
        </w:tc>
      </w:tr>
      <w:tr w:rsidR="00F17800" w:rsidRPr="00F17800" w:rsidTr="008B466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7800" w:rsidRPr="00F17800" w:rsidTr="008B466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06C65" w:rsidRDefault="00206C65" w:rsidP="00701150"/>
    <w:p w:rsidR="00900B9A" w:rsidRDefault="00900B9A" w:rsidP="00900B9A">
      <w:pPr>
        <w:pStyle w:val="Heading2"/>
      </w:pPr>
      <w:bookmarkStart w:id="20" w:name="_Toc368573103"/>
      <w:r>
        <w:t>Required Global Data Outputs</w:t>
      </w:r>
      <w:bookmarkEnd w:id="20"/>
    </w:p>
    <w:p w:rsidR="00206C65" w:rsidRDefault="00206C65" w:rsidP="00701150"/>
    <w:tbl>
      <w:tblPr>
        <w:tblW w:w="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</w:tblGrid>
      <w:tr w:rsidR="00F17800" w:rsidTr="008B466B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8B466B">
            <w:pPr>
              <w:rPr>
                <w:rFonts w:ascii="Arial" w:hAnsi="Arial" w:cs="Arial"/>
                <w:sz w:val="16"/>
                <w:szCs w:val="16"/>
              </w:rPr>
            </w:pPr>
            <w:bookmarkStart w:id="21" w:name="_Toc368573104"/>
            <w:bookmarkEnd w:id="18"/>
            <w:bookmarkEnd w:id="19"/>
            <w:r w:rsidRPr="008B466B">
              <w:rPr>
                <w:rFonts w:ascii="Arial" w:hAnsi="Arial" w:cs="Arial"/>
                <w:sz w:val="16"/>
                <w:szCs w:val="16"/>
              </w:rPr>
              <w:t>PosTrajHwAngle_HwDeg_f32</w:t>
            </w:r>
          </w:p>
        </w:tc>
      </w:tr>
      <w:tr w:rsidR="00F17800" w:rsidTr="008B466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F1780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6AC1" w:rsidRDefault="00F17800" w:rsidP="00836AC1">
      <w:pPr>
        <w:pStyle w:val="Heading2"/>
      </w:pPr>
      <w:r>
        <w:t xml:space="preserve"> </w:t>
      </w:r>
      <w:r w:rsidR="00783C14">
        <w:t xml:space="preserve">Specific </w:t>
      </w:r>
      <w:r w:rsidR="00DC10CD">
        <w:t>Include Path</w:t>
      </w:r>
      <w:r w:rsidR="00783C14">
        <w:t xml:space="preserve"> present</w:t>
      </w:r>
      <w:bookmarkEnd w:id="21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2" w:name="_Toc368573105"/>
      <w:r>
        <w:lastRenderedPageBreak/>
        <w:t>Runnable Scheduling</w:t>
      </w:r>
      <w:bookmarkEnd w:id="2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F638B9" w:rsidP="00F638B9">
            <w:pPr>
              <w:rPr>
                <w:b w:val="0"/>
              </w:rPr>
            </w:pP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8B466B" w:rsidP="00F638B9">
            <w:pPr>
              <w:rPr>
                <w:b w:val="0"/>
              </w:rPr>
            </w:pPr>
            <w:r>
              <w:rPr>
                <w:b w:val="0"/>
              </w:rPr>
              <w:t>GenPosTraj</w:t>
            </w:r>
            <w:r w:rsidR="00206C65"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206C65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206C65" w:rsidRPr="00206C65" w:rsidRDefault="00206C65" w:rsidP="00F638B9">
            <w:pPr>
              <w:rPr>
                <w:b w:val="0"/>
              </w:rPr>
            </w:pPr>
          </w:p>
        </w:tc>
        <w:tc>
          <w:tcPr>
            <w:tcW w:w="4835" w:type="dxa"/>
          </w:tcPr>
          <w:p w:rsidR="00206C65" w:rsidRDefault="00206C65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206C65" w:rsidRDefault="00206C65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3" w:name="_Toc368573106"/>
      <w:bookmarkStart w:id="24" w:name="OLE_LINK16"/>
      <w:bookmarkStart w:id="25" w:name="OLE_LINK17"/>
      <w:r>
        <w:lastRenderedPageBreak/>
        <w:t>Memory Mapping</w:t>
      </w:r>
      <w:bookmarkEnd w:id="23"/>
    </w:p>
    <w:p w:rsidR="00F80F31" w:rsidRDefault="00F80F31" w:rsidP="00F80F31">
      <w:pPr>
        <w:pStyle w:val="Heading2"/>
      </w:pPr>
      <w:bookmarkStart w:id="26" w:name="_Toc368573107"/>
      <w:bookmarkEnd w:id="24"/>
      <w:bookmarkEnd w:id="25"/>
      <w:r>
        <w:t>Mapping</w:t>
      </w:r>
      <w:bookmarkEnd w:id="2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78"/>
        <w:gridCol w:w="1291"/>
        <w:gridCol w:w="1787"/>
      </w:tblGrid>
      <w:tr w:rsidR="00836AC1" w:rsidTr="00F1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29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787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Pr="00586241" w:rsidRDefault="008B466B" w:rsidP="00DE03FA">
            <w:pPr>
              <w:rPr>
                <w:b w:val="0"/>
              </w:rPr>
            </w:pPr>
            <w:r>
              <w:rPr>
                <w:b w:val="0"/>
              </w:rPr>
              <w:t>GENPOSTRAJ</w:t>
            </w:r>
            <w:r w:rsidR="00586241" w:rsidRPr="00586241">
              <w:rPr>
                <w:b w:val="0"/>
              </w:rPr>
              <w:t>_START_SEC_VAR_CLEARED_32</w:t>
            </w:r>
          </w:p>
        </w:tc>
        <w:tc>
          <w:tcPr>
            <w:tcW w:w="129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50365" w:rsidRPr="00586241" w:rsidRDefault="008B466B" w:rsidP="00DE03FA">
            <w:pPr>
              <w:rPr>
                <w:b w:val="0"/>
              </w:rPr>
            </w:pPr>
            <w:r>
              <w:rPr>
                <w:b w:val="0"/>
              </w:rPr>
              <w:t>GENPOSTRAJ</w:t>
            </w:r>
            <w:r w:rsidR="00586241" w:rsidRPr="00586241">
              <w:rPr>
                <w:b w:val="0"/>
              </w:rPr>
              <w:t>_START_SEC_VAR_CLEARED_16</w:t>
            </w:r>
          </w:p>
        </w:tc>
        <w:tc>
          <w:tcPr>
            <w:tcW w:w="129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86241" w:rsidRPr="00586241" w:rsidRDefault="008B466B" w:rsidP="008B466B">
            <w:pPr>
              <w:rPr>
                <w:b w:val="0"/>
              </w:rPr>
            </w:pPr>
            <w:r>
              <w:rPr>
                <w:b w:val="0"/>
              </w:rPr>
              <w:t>GENPOSTRAJ</w:t>
            </w:r>
            <w:r w:rsidR="00F17800" w:rsidRPr="00F17800">
              <w:rPr>
                <w:b w:val="0"/>
              </w:rPr>
              <w:t>_START_SEC_VAR_</w:t>
            </w:r>
            <w:r>
              <w:rPr>
                <w:b w:val="0"/>
              </w:rPr>
              <w:t>CLEARED</w:t>
            </w:r>
            <w:r w:rsidR="00F17800" w:rsidRPr="00F17800">
              <w:rPr>
                <w:b w:val="0"/>
              </w:rPr>
              <w:t>_UNSPECIFIED</w:t>
            </w:r>
          </w:p>
        </w:tc>
        <w:tc>
          <w:tcPr>
            <w:tcW w:w="129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00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17800" w:rsidRDefault="008B466B" w:rsidP="00DE03FA">
            <w:pPr>
              <w:rPr>
                <w:b w:val="0"/>
              </w:rPr>
            </w:pPr>
            <w:r>
              <w:rPr>
                <w:b w:val="0"/>
              </w:rPr>
              <w:t>GENPOSTRAJ</w:t>
            </w:r>
            <w:r w:rsidR="00F17800" w:rsidRPr="00F17800">
              <w:rPr>
                <w:b w:val="0"/>
              </w:rPr>
              <w:t>_START_SEC_VAR_CLEARED_BOOLEAN</w:t>
            </w:r>
          </w:p>
        </w:tc>
        <w:tc>
          <w:tcPr>
            <w:tcW w:w="1291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86241" w:rsidRPr="00586241" w:rsidRDefault="00586241" w:rsidP="00F17800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 w:rsidR="00F17800"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 w:rsidR="008B466B">
              <w:rPr>
                <w:b w:val="0"/>
              </w:rPr>
              <w:t>GENPOSTRAJ</w:t>
            </w:r>
            <w:r w:rsidRPr="00586241">
              <w:rPr>
                <w:b w:val="0"/>
              </w:rPr>
              <w:t>_APPL_CODE</w:t>
            </w:r>
          </w:p>
        </w:tc>
        <w:tc>
          <w:tcPr>
            <w:tcW w:w="129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7" w:name="_Toc368573108"/>
      <w:r>
        <w:t>Usage</w:t>
      </w:r>
      <w:bookmarkEnd w:id="27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8" w:name="_Toc368573109"/>
      <w:bookmarkStart w:id="29" w:name="OLE_LINK20"/>
      <w:bookmarkStart w:id="30" w:name="OLE_LINK81"/>
      <w:bookmarkStart w:id="31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28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0"/>
    <w:bookmarkEnd w:id="31"/>
    <w:p w:rsidR="00900B9A" w:rsidRDefault="00900B9A" w:rsidP="00900B9A">
      <w:pPr>
        <w:pStyle w:val="Heading2"/>
      </w:pPr>
      <w:r>
        <w:t xml:space="preserve"> </w:t>
      </w:r>
      <w:bookmarkStart w:id="32" w:name="_Toc368573110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3" w:name="_Toc368573111"/>
      <w:bookmarkStart w:id="34" w:name="OLE_LINK18"/>
      <w:bookmarkStart w:id="35" w:name="OLE_LINK19"/>
      <w:r>
        <w:t>Compiler Settings</w:t>
      </w:r>
      <w:bookmarkEnd w:id="33"/>
    </w:p>
    <w:bookmarkEnd w:id="34"/>
    <w:bookmarkEnd w:id="35"/>
    <w:p w:rsidR="00EE5444" w:rsidRDefault="00EE5444" w:rsidP="00EE5444">
      <w:pPr>
        <w:pStyle w:val="Heading2"/>
      </w:pPr>
      <w:r w:rsidRPr="00EE5444">
        <w:t xml:space="preserve"> </w:t>
      </w:r>
      <w:bookmarkStart w:id="36" w:name="_Toc368573112"/>
      <w:r>
        <w:t>Preprocessor MACRO</w:t>
      </w:r>
      <w:bookmarkEnd w:id="36"/>
    </w:p>
    <w:p w:rsidR="00EE5444" w:rsidRDefault="00EE5444" w:rsidP="006524C1">
      <w:bookmarkStart w:id="37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38" w:name="_Toc368573113"/>
      <w:bookmarkEnd w:id="37"/>
      <w:r>
        <w:t>Optimization Settings</w:t>
      </w:r>
      <w:bookmarkEnd w:id="38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39" w:name="_Toc368573114"/>
      <w:r>
        <w:lastRenderedPageBreak/>
        <w:t>Revision Control Log</w:t>
      </w:r>
      <w:bookmarkEnd w:id="3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F17800" w:rsidP="008B46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 w:rsidR="008B466B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>-Oct-13</w:t>
            </w:r>
          </w:p>
        </w:tc>
        <w:tc>
          <w:tcPr>
            <w:tcW w:w="741" w:type="dxa"/>
          </w:tcPr>
          <w:p w:rsidR="004527BC" w:rsidRDefault="00F1780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</w:tbl>
    <w:p w:rsidR="00107819" w:rsidRDefault="00107819"/>
    <w:p w:rsidR="009E65F9" w:rsidRDefault="009E65F9"/>
    <w:p w:rsidR="009E65F9" w:rsidRDefault="009E65F9">
      <w:bookmarkStart w:id="40" w:name="_GoBack"/>
      <w:bookmarkEnd w:id="40"/>
    </w:p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30C" w:rsidRDefault="00F9130C">
      <w:r>
        <w:separator/>
      </w:r>
    </w:p>
  </w:endnote>
  <w:endnote w:type="continuationSeparator" w:id="0">
    <w:p w:rsidR="00F9130C" w:rsidRDefault="00F9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F9130C">
      <w:fldChar w:fldCharType="begin"/>
    </w:r>
    <w:r w:rsidR="00F9130C">
      <w:instrText xml:space="preserve"> DOCPROPERTY "Company"  \* MERGEFORMAT </w:instrText>
    </w:r>
    <w:r w:rsidR="00F9130C">
      <w:fldChar w:fldCharType="separate"/>
    </w:r>
    <w:r w:rsidRPr="006768B8">
      <w:rPr>
        <w:rFonts w:ascii="Times" w:hAnsi="Times"/>
        <w:caps/>
        <w:snapToGrid w:val="0"/>
      </w:rPr>
      <w:t>Nexteer</w:t>
    </w:r>
    <w:r w:rsidR="00F9130C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30C" w:rsidRDefault="00F9130C">
      <w:r>
        <w:separator/>
      </w:r>
    </w:p>
  </w:footnote>
  <w:footnote w:type="continuationSeparator" w:id="0">
    <w:p w:rsidR="00F9130C" w:rsidRDefault="00F91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8B466B">
          <w:pPr>
            <w:pStyle w:val="Header"/>
          </w:pPr>
          <w:proofErr w:type="spellStart"/>
          <w:r>
            <w:t>GenPosTraj</w:t>
          </w:r>
          <w:proofErr w:type="spellEnd"/>
        </w:p>
        <w:p w:rsidR="00DE03FA" w:rsidRDefault="00F9130C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206C65">
          <w:pPr>
            <w:pStyle w:val="Header"/>
          </w:pPr>
          <w:r>
            <w:t>1.0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2304EA" w:rsidP="002304EA">
          <w:pPr>
            <w:pStyle w:val="Header"/>
          </w:pPr>
          <w:r>
            <w:t>02</w:t>
          </w:r>
          <w:r w:rsidR="00206C65">
            <w:t>-</w:t>
          </w:r>
          <w:r>
            <w:t>Oct</w:t>
          </w:r>
          <w:r w:rsidR="00206C65">
            <w:t>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2304EA">
          <w:pPr>
            <w:pStyle w:val="Header"/>
          </w:pPr>
          <w:proofErr w:type="spellStart"/>
          <w:r>
            <w:t>Selva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B466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B466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304E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B2F2A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B466B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9F4422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9511F"/>
    <w:rsid w:val="00EA783D"/>
    <w:rsid w:val="00ED15E6"/>
    <w:rsid w:val="00EE5444"/>
    <w:rsid w:val="00EF147D"/>
    <w:rsid w:val="00F122CF"/>
    <w:rsid w:val="00F15676"/>
    <w:rsid w:val="00F17800"/>
    <w:rsid w:val="00F50821"/>
    <w:rsid w:val="00F5400F"/>
    <w:rsid w:val="00F638B9"/>
    <w:rsid w:val="00F648ED"/>
    <w:rsid w:val="00F64CF7"/>
    <w:rsid w:val="00F80F31"/>
    <w:rsid w:val="00F82E8E"/>
    <w:rsid w:val="00F9130C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38746-8C83-4A04-8993-9D082F22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7</TotalTime>
  <Pages>7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5</cp:revision>
  <cp:lastPrinted>2011-03-21T13:34:00Z</cp:lastPrinted>
  <dcterms:created xsi:type="dcterms:W3CDTF">2013-10-03T18:17:00Z</dcterms:created>
  <dcterms:modified xsi:type="dcterms:W3CDTF">2013-10-08T14:22:00Z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