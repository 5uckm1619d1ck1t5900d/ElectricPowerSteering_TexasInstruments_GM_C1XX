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81C" w:rsidRDefault="00A17EB8" w:rsidP="00A17EB8">
      <w:pPr>
        <w:pStyle w:val="Title"/>
      </w:pPr>
      <w:r>
        <w:t>Integration</w:t>
      </w:r>
      <w:r w:rsidR="0076047D">
        <w:t xml:space="preserve"> Manual</w:t>
      </w:r>
      <w:r w:rsidR="004A781C">
        <w:t xml:space="preserve"> </w:t>
      </w:r>
      <w:r w:rsidR="0036693A">
        <w:t>–</w:t>
      </w:r>
      <w:r w:rsidR="004A781C">
        <w:t xml:space="preserve"> </w:t>
      </w:r>
      <w:proofErr w:type="spellStart"/>
      <w:r w:rsidR="0007683D">
        <w:t>TempEstimation</w:t>
      </w:r>
      <w:proofErr w:type="spellEnd"/>
    </w:p>
    <w:p w:rsidR="004A781C" w:rsidRDefault="00B70668" w:rsidP="00B70668">
      <w:pPr>
        <w:pStyle w:val="Subtitle"/>
      </w:pPr>
      <w:r>
        <w:t>Table of Contents</w:t>
      </w:r>
      <w:r w:rsidR="004421C7">
        <w:fldChar w:fldCharType="begin"/>
      </w:r>
      <w:r w:rsidR="004A781C">
        <w:instrText xml:space="preserve"> DOCVARIABLE "MDDRevNum" \* MERGEFORMAT </w:instrText>
      </w:r>
      <w:r w:rsidR="004421C7">
        <w:fldChar w:fldCharType="end"/>
      </w:r>
      <w:r w:rsidR="004421C7">
        <w:fldChar w:fldCharType="begin"/>
      </w:r>
      <w:r w:rsidR="004A781C">
        <w:instrText xml:space="preserve"> DOCVARIABLE "MDDRevNum" \* MERGEFORMAT </w:instrText>
      </w:r>
      <w:r w:rsidR="004421C7">
        <w:fldChar w:fldCharType="end"/>
      </w:r>
    </w:p>
    <w:p w:rsidR="00590D11" w:rsidRDefault="004421C7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70668">
        <w:instrText xml:space="preserve"> TOC \o "1-3" \h \z \u </w:instrText>
      </w:r>
      <w:r>
        <w:fldChar w:fldCharType="separate"/>
      </w:r>
      <w:hyperlink w:anchor="_Toc352923196" w:history="1">
        <w:r w:rsidR="00590D11" w:rsidRPr="00911281">
          <w:rPr>
            <w:rStyle w:val="Hyperlink"/>
            <w:noProof/>
          </w:rPr>
          <w:t>1</w:t>
        </w:r>
        <w:r w:rsidR="00590D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0D11" w:rsidRPr="00911281">
          <w:rPr>
            <w:rStyle w:val="Hyperlink"/>
            <w:noProof/>
          </w:rPr>
          <w:t>Dependencies</w:t>
        </w:r>
        <w:r w:rsidR="00590D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D11">
          <w:rPr>
            <w:noProof/>
            <w:webHidden/>
          </w:rPr>
          <w:instrText xml:space="preserve"> PAGEREF _Toc352923196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D1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0D11" w:rsidRDefault="004421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923197" w:history="1">
        <w:r w:rsidR="00590D11" w:rsidRPr="00911281">
          <w:rPr>
            <w:rStyle w:val="Hyperlink"/>
            <w:noProof/>
          </w:rPr>
          <w:t>1.1</w:t>
        </w:r>
        <w:r w:rsidR="00590D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0D11" w:rsidRPr="00911281">
          <w:rPr>
            <w:rStyle w:val="Hyperlink"/>
            <w:noProof/>
          </w:rPr>
          <w:t>SWCs</w:t>
        </w:r>
        <w:r w:rsidR="00590D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D11">
          <w:rPr>
            <w:noProof/>
            <w:webHidden/>
          </w:rPr>
          <w:instrText xml:space="preserve"> PAGEREF _Toc352923197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D1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0D11" w:rsidRDefault="004421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923198" w:history="1">
        <w:r w:rsidR="00590D11" w:rsidRPr="00911281">
          <w:rPr>
            <w:rStyle w:val="Hyperlink"/>
            <w:noProof/>
          </w:rPr>
          <w:t>1.2</w:t>
        </w:r>
        <w:r w:rsidR="00590D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0D11" w:rsidRPr="00911281">
          <w:rPr>
            <w:rStyle w:val="Hyperlink"/>
            <w:noProof/>
          </w:rPr>
          <w:t>Configuration Files to be provided by Integration Project</w:t>
        </w:r>
        <w:r w:rsidR="00590D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D11">
          <w:rPr>
            <w:noProof/>
            <w:webHidden/>
          </w:rPr>
          <w:instrText xml:space="preserve"> PAGEREF _Toc352923198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D1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0D11" w:rsidRDefault="004421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923199" w:history="1">
        <w:r w:rsidR="00590D11" w:rsidRPr="00911281">
          <w:rPr>
            <w:rStyle w:val="Hyperlink"/>
            <w:noProof/>
          </w:rPr>
          <w:t>1.3</w:t>
        </w:r>
        <w:r w:rsidR="00590D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0D11" w:rsidRPr="00911281">
          <w:rPr>
            <w:rStyle w:val="Hyperlink"/>
            <w:noProof/>
          </w:rPr>
          <w:t>Functions to be provided to Integration Project</w:t>
        </w:r>
        <w:r w:rsidR="00590D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D11">
          <w:rPr>
            <w:noProof/>
            <w:webHidden/>
          </w:rPr>
          <w:instrText xml:space="preserve"> PAGEREF _Toc352923199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D1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0D11" w:rsidRDefault="004421C7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923200" w:history="1">
        <w:r w:rsidR="00590D11" w:rsidRPr="00911281">
          <w:rPr>
            <w:rStyle w:val="Hyperlink"/>
            <w:noProof/>
          </w:rPr>
          <w:t>2</w:t>
        </w:r>
        <w:r w:rsidR="00590D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0D11" w:rsidRPr="00911281">
          <w:rPr>
            <w:rStyle w:val="Hyperlink"/>
            <w:noProof/>
          </w:rPr>
          <w:t>Configuration</w:t>
        </w:r>
        <w:r w:rsidR="00590D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D11">
          <w:rPr>
            <w:noProof/>
            <w:webHidden/>
          </w:rPr>
          <w:instrText xml:space="preserve"> PAGEREF _Toc352923200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D1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0D11" w:rsidRDefault="004421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923201" w:history="1">
        <w:r w:rsidR="00590D11" w:rsidRPr="00911281">
          <w:rPr>
            <w:rStyle w:val="Hyperlink"/>
            <w:noProof/>
          </w:rPr>
          <w:t>2.1</w:t>
        </w:r>
        <w:r w:rsidR="00590D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0D11" w:rsidRPr="00911281">
          <w:rPr>
            <w:rStyle w:val="Hyperlink"/>
            <w:noProof/>
          </w:rPr>
          <w:t>Build Time Config</w:t>
        </w:r>
        <w:r w:rsidR="00590D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D11">
          <w:rPr>
            <w:noProof/>
            <w:webHidden/>
          </w:rPr>
          <w:instrText xml:space="preserve"> PAGEREF _Toc352923201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D1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0D11" w:rsidRDefault="004421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923202" w:history="1">
        <w:r w:rsidR="00590D11" w:rsidRPr="00911281">
          <w:rPr>
            <w:rStyle w:val="Hyperlink"/>
            <w:noProof/>
          </w:rPr>
          <w:t>2.2</w:t>
        </w:r>
        <w:r w:rsidR="00590D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0D11" w:rsidRPr="00911281">
          <w:rPr>
            <w:rStyle w:val="Hyperlink"/>
            <w:noProof/>
          </w:rPr>
          <w:t>Generator Config</w:t>
        </w:r>
        <w:r w:rsidR="00590D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D11">
          <w:rPr>
            <w:noProof/>
            <w:webHidden/>
          </w:rPr>
          <w:instrText xml:space="preserve"> PAGEREF _Toc352923202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D1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0D11" w:rsidRDefault="004421C7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923203" w:history="1">
        <w:r w:rsidR="00590D11" w:rsidRPr="00911281">
          <w:rPr>
            <w:rStyle w:val="Hyperlink"/>
            <w:noProof/>
          </w:rPr>
          <w:t>3</w:t>
        </w:r>
        <w:r w:rsidR="00590D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0D11" w:rsidRPr="00911281">
          <w:rPr>
            <w:rStyle w:val="Hyperlink"/>
            <w:noProof/>
          </w:rPr>
          <w:t>Integration</w:t>
        </w:r>
        <w:r w:rsidR="00590D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D11">
          <w:rPr>
            <w:noProof/>
            <w:webHidden/>
          </w:rPr>
          <w:instrText xml:space="preserve"> PAGEREF _Toc352923203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D1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0D11" w:rsidRDefault="004421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923204" w:history="1">
        <w:r w:rsidR="00590D11" w:rsidRPr="00911281">
          <w:rPr>
            <w:rStyle w:val="Hyperlink"/>
            <w:noProof/>
          </w:rPr>
          <w:t>3.1</w:t>
        </w:r>
        <w:r w:rsidR="00590D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0D11" w:rsidRPr="00911281">
          <w:rPr>
            <w:rStyle w:val="Hyperlink"/>
            <w:noProof/>
          </w:rPr>
          <w:t>Global Data</w:t>
        </w:r>
        <w:r w:rsidR="00590D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D11">
          <w:rPr>
            <w:noProof/>
            <w:webHidden/>
          </w:rPr>
          <w:instrText xml:space="preserve"> PAGEREF _Toc352923204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D1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0D11" w:rsidRDefault="004421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923205" w:history="1">
        <w:r w:rsidR="00590D11" w:rsidRPr="00911281">
          <w:rPr>
            <w:rStyle w:val="Hyperlink"/>
            <w:noProof/>
          </w:rPr>
          <w:t>3.2</w:t>
        </w:r>
        <w:r w:rsidR="00590D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0D11" w:rsidRPr="00911281">
          <w:rPr>
            <w:rStyle w:val="Hyperlink"/>
            <w:noProof/>
          </w:rPr>
          <w:t>Component Conflicts</w:t>
        </w:r>
        <w:r w:rsidR="00590D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D11">
          <w:rPr>
            <w:noProof/>
            <w:webHidden/>
          </w:rPr>
          <w:instrText xml:space="preserve"> PAGEREF _Toc352923205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D1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0D11" w:rsidRDefault="004421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923206" w:history="1">
        <w:r w:rsidR="00590D11" w:rsidRPr="00911281">
          <w:rPr>
            <w:rStyle w:val="Hyperlink"/>
            <w:noProof/>
          </w:rPr>
          <w:t>3.3</w:t>
        </w:r>
        <w:r w:rsidR="00590D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0D11" w:rsidRPr="00911281">
          <w:rPr>
            <w:rStyle w:val="Hyperlink"/>
            <w:noProof/>
          </w:rPr>
          <w:t>Include Path</w:t>
        </w:r>
        <w:r w:rsidR="00590D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D11">
          <w:rPr>
            <w:noProof/>
            <w:webHidden/>
          </w:rPr>
          <w:instrText xml:space="preserve"> PAGEREF _Toc352923206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D1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0D11" w:rsidRDefault="004421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923207" w:history="1">
        <w:r w:rsidR="00590D11" w:rsidRPr="00911281">
          <w:rPr>
            <w:rStyle w:val="Hyperlink"/>
            <w:noProof/>
          </w:rPr>
          <w:t>3.4</w:t>
        </w:r>
        <w:r w:rsidR="00590D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0D11" w:rsidRPr="00911281">
          <w:rPr>
            <w:rStyle w:val="Hyperlink"/>
            <w:noProof/>
          </w:rPr>
          <w:t>Configurator Changes</w:t>
        </w:r>
        <w:r w:rsidR="00590D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D11">
          <w:rPr>
            <w:noProof/>
            <w:webHidden/>
          </w:rPr>
          <w:instrText xml:space="preserve"> PAGEREF _Toc352923207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D1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0D11" w:rsidRDefault="004421C7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923208" w:history="1">
        <w:r w:rsidR="00590D11" w:rsidRPr="00911281">
          <w:rPr>
            <w:rStyle w:val="Hyperlink"/>
            <w:noProof/>
          </w:rPr>
          <w:t>4</w:t>
        </w:r>
        <w:r w:rsidR="00590D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0D11" w:rsidRPr="00911281">
          <w:rPr>
            <w:rStyle w:val="Hyperlink"/>
            <w:noProof/>
          </w:rPr>
          <w:t>Runnable Scheduling</w:t>
        </w:r>
        <w:r w:rsidR="00590D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D11">
          <w:rPr>
            <w:noProof/>
            <w:webHidden/>
          </w:rPr>
          <w:instrText xml:space="preserve"> PAGEREF _Toc352923208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D1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0D11" w:rsidRDefault="004421C7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923209" w:history="1">
        <w:r w:rsidR="00590D11" w:rsidRPr="00911281">
          <w:rPr>
            <w:rStyle w:val="Hyperlink"/>
            <w:noProof/>
          </w:rPr>
          <w:t>5</w:t>
        </w:r>
        <w:r w:rsidR="00590D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0D11" w:rsidRPr="00911281">
          <w:rPr>
            <w:rStyle w:val="Hyperlink"/>
            <w:noProof/>
          </w:rPr>
          <w:t>Memory Mapping</w:t>
        </w:r>
        <w:r w:rsidR="00590D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D11">
          <w:rPr>
            <w:noProof/>
            <w:webHidden/>
          </w:rPr>
          <w:instrText xml:space="preserve"> PAGEREF _Toc352923209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D1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90D11" w:rsidRDefault="004421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923210" w:history="1">
        <w:r w:rsidR="00590D11" w:rsidRPr="00911281">
          <w:rPr>
            <w:rStyle w:val="Hyperlink"/>
            <w:noProof/>
          </w:rPr>
          <w:t>5.1</w:t>
        </w:r>
        <w:r w:rsidR="00590D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0D11" w:rsidRPr="00911281">
          <w:rPr>
            <w:rStyle w:val="Hyperlink"/>
            <w:noProof/>
          </w:rPr>
          <w:t>Mapping</w:t>
        </w:r>
        <w:r w:rsidR="00590D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D11">
          <w:rPr>
            <w:noProof/>
            <w:webHidden/>
          </w:rPr>
          <w:instrText xml:space="preserve"> PAGEREF _Toc352923210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D1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90D11" w:rsidRDefault="004421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923211" w:history="1">
        <w:r w:rsidR="00590D11" w:rsidRPr="00911281">
          <w:rPr>
            <w:rStyle w:val="Hyperlink"/>
            <w:noProof/>
          </w:rPr>
          <w:t>5.2</w:t>
        </w:r>
        <w:r w:rsidR="00590D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0D11" w:rsidRPr="00911281">
          <w:rPr>
            <w:rStyle w:val="Hyperlink"/>
            <w:noProof/>
          </w:rPr>
          <w:t>Usage</w:t>
        </w:r>
        <w:r w:rsidR="00590D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D11">
          <w:rPr>
            <w:noProof/>
            <w:webHidden/>
          </w:rPr>
          <w:instrText xml:space="preserve"> PAGEREF _Toc352923211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D1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90D11" w:rsidRDefault="004421C7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923212" w:history="1">
        <w:r w:rsidR="00590D11" w:rsidRPr="00911281">
          <w:rPr>
            <w:rStyle w:val="Hyperlink"/>
            <w:noProof/>
          </w:rPr>
          <w:t>6</w:t>
        </w:r>
        <w:r w:rsidR="00590D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0D11" w:rsidRPr="00911281">
          <w:rPr>
            <w:rStyle w:val="Hyperlink"/>
            <w:noProof/>
          </w:rPr>
          <w:t>Revision Control Log</w:t>
        </w:r>
        <w:r w:rsidR="00590D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D11">
          <w:rPr>
            <w:noProof/>
            <w:webHidden/>
          </w:rPr>
          <w:instrText xml:space="preserve"> PAGEREF _Toc352923212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D1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0668" w:rsidRDefault="004421C7" w:rsidP="00B70668">
      <w:r>
        <w:fldChar w:fldCharType="end"/>
      </w:r>
    </w:p>
    <w:p w:rsidR="004527BC" w:rsidRDefault="00B70668" w:rsidP="00B70668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 w:rsidR="004527BC">
        <w:br w:type="page"/>
      </w:r>
    </w:p>
    <w:p w:rsidR="00B27D95" w:rsidRDefault="00B27D95">
      <w:pPr>
        <w:pStyle w:val="Heading1"/>
      </w:pPr>
      <w:bookmarkStart w:id="0" w:name="_Toc352923196"/>
      <w:r w:rsidRPr="00B27D95">
        <w:lastRenderedPageBreak/>
        <w:t>Dependencies</w:t>
      </w:r>
      <w:bookmarkEnd w:id="0"/>
    </w:p>
    <w:p w:rsidR="00916B39" w:rsidRDefault="00B27D95" w:rsidP="00B27D95">
      <w:pPr>
        <w:pStyle w:val="Heading2"/>
      </w:pPr>
      <w:bookmarkStart w:id="1" w:name="_Toc352923197"/>
      <w:r>
        <w:t>SWCs</w:t>
      </w:r>
      <w:bookmarkEnd w:id="1"/>
    </w:p>
    <w:tbl>
      <w:tblPr>
        <w:tblStyle w:val="LightList-Accent11"/>
        <w:tblW w:w="0" w:type="auto"/>
        <w:tblLook w:val="04A0"/>
      </w:tblPr>
      <w:tblGrid>
        <w:gridCol w:w="2718"/>
        <w:gridCol w:w="6138"/>
      </w:tblGrid>
      <w:tr w:rsidR="00916B39" w:rsidTr="0060597A">
        <w:trPr>
          <w:cnfStyle w:val="100000000000"/>
        </w:trPr>
        <w:tc>
          <w:tcPr>
            <w:cnfStyle w:val="001000000000"/>
            <w:tcW w:w="2718" w:type="dxa"/>
          </w:tcPr>
          <w:p w:rsidR="00916B39" w:rsidRDefault="000B7B76" w:rsidP="00DE03FA">
            <w:r>
              <w:t>Module</w:t>
            </w:r>
          </w:p>
        </w:tc>
        <w:tc>
          <w:tcPr>
            <w:tcW w:w="6138" w:type="dxa"/>
          </w:tcPr>
          <w:p w:rsidR="00916B39" w:rsidRDefault="000B7B76" w:rsidP="00DE03FA">
            <w:pPr>
              <w:cnfStyle w:val="100000000000"/>
            </w:pPr>
            <w:r>
              <w:t xml:space="preserve">Required </w:t>
            </w:r>
            <w:r w:rsidR="002651B5">
              <w:t>Feature</w:t>
            </w:r>
          </w:p>
        </w:tc>
      </w:tr>
      <w:tr w:rsidR="008E2475" w:rsidTr="0060597A">
        <w:trPr>
          <w:cnfStyle w:val="000000100000"/>
        </w:trPr>
        <w:tc>
          <w:tcPr>
            <w:cnfStyle w:val="001000000000"/>
            <w:tcW w:w="2718" w:type="dxa"/>
          </w:tcPr>
          <w:p w:rsidR="008E2475" w:rsidRDefault="00AD699E" w:rsidP="00DE03FA">
            <w:r>
              <w:t>None</w:t>
            </w:r>
          </w:p>
        </w:tc>
        <w:tc>
          <w:tcPr>
            <w:tcW w:w="6138" w:type="dxa"/>
          </w:tcPr>
          <w:p w:rsidR="008E2475" w:rsidRDefault="008E2475" w:rsidP="00E17CA7">
            <w:pPr>
              <w:cnfStyle w:val="000000100000"/>
            </w:pPr>
          </w:p>
        </w:tc>
      </w:tr>
    </w:tbl>
    <w:p w:rsidR="004527BC" w:rsidRDefault="007C4C59" w:rsidP="004825AF">
      <w:pPr>
        <w:pStyle w:val="Heading2"/>
      </w:pPr>
      <w:bookmarkStart w:id="2" w:name="_Toc352923198"/>
      <w:r w:rsidRPr="007C4C59">
        <w:t>Configuration Files</w:t>
      </w:r>
      <w:r>
        <w:t xml:space="preserve"> to be provided by Integration Project</w:t>
      </w:r>
      <w:bookmarkEnd w:id="2"/>
    </w:p>
    <w:p w:rsidR="004825AF" w:rsidRDefault="00AD699E" w:rsidP="00B27D95">
      <w:r>
        <w:t>None</w:t>
      </w:r>
    </w:p>
    <w:p w:rsidR="00E17CA7" w:rsidRDefault="00E17CA7" w:rsidP="00B27D95"/>
    <w:p w:rsidR="004527BC" w:rsidRDefault="00002748" w:rsidP="004527BC">
      <w:pPr>
        <w:pStyle w:val="Heading2"/>
      </w:pPr>
      <w:bookmarkStart w:id="3" w:name="_Toc352923199"/>
      <w:r>
        <w:t xml:space="preserve">Functions to be provided </w:t>
      </w:r>
      <w:r w:rsidR="00E17CA7">
        <w:t>to</w:t>
      </w:r>
      <w:r>
        <w:t xml:space="preserve"> Integration Project</w:t>
      </w:r>
      <w:bookmarkEnd w:id="3"/>
    </w:p>
    <w:p w:rsidR="004527BC" w:rsidRDefault="00AD699E">
      <w:pPr>
        <w:spacing w:after="0"/>
        <w:rPr>
          <w:rFonts w:ascii="Arial" w:hAnsi="Arial"/>
          <w:b/>
          <w:kern w:val="28"/>
          <w:sz w:val="28"/>
        </w:rPr>
      </w:pPr>
      <w:r>
        <w:t>None</w:t>
      </w:r>
      <w:r w:rsidR="004527BC">
        <w:br w:type="page"/>
      </w:r>
    </w:p>
    <w:p w:rsidR="006D151B" w:rsidRPr="006D151B" w:rsidRDefault="00A17EB8" w:rsidP="006D151B">
      <w:pPr>
        <w:pStyle w:val="Heading1"/>
      </w:pPr>
      <w:bookmarkStart w:id="4" w:name="_Toc352923200"/>
      <w:r>
        <w:lastRenderedPageBreak/>
        <w:t>Configuration</w:t>
      </w:r>
      <w:bookmarkEnd w:id="4"/>
    </w:p>
    <w:p w:rsidR="006768B8" w:rsidRDefault="006768B8" w:rsidP="006768B8">
      <w:pPr>
        <w:pStyle w:val="Heading2"/>
      </w:pPr>
      <w:bookmarkStart w:id="5" w:name="_Toc352923201"/>
      <w:r>
        <w:t>Build Time Config</w:t>
      </w:r>
      <w:bookmarkEnd w:id="5"/>
    </w:p>
    <w:tbl>
      <w:tblPr>
        <w:tblStyle w:val="LightList-Accent11"/>
        <w:tblW w:w="0" w:type="auto"/>
        <w:tblLook w:val="04A0"/>
      </w:tblPr>
      <w:tblGrid>
        <w:gridCol w:w="3258"/>
        <w:gridCol w:w="4771"/>
        <w:gridCol w:w="827"/>
      </w:tblGrid>
      <w:tr w:rsidR="006D151B" w:rsidTr="0037668F">
        <w:trPr>
          <w:cnfStyle w:val="100000000000"/>
        </w:trPr>
        <w:tc>
          <w:tcPr>
            <w:cnfStyle w:val="001000000000"/>
            <w:tcW w:w="3258" w:type="dxa"/>
          </w:tcPr>
          <w:p w:rsidR="006D151B" w:rsidRDefault="001D6A7F" w:rsidP="00DE03FA">
            <w:r>
              <w:t>Modules</w:t>
            </w:r>
          </w:p>
        </w:tc>
        <w:tc>
          <w:tcPr>
            <w:tcW w:w="4771" w:type="dxa"/>
          </w:tcPr>
          <w:p w:rsidR="006D151B" w:rsidRDefault="006D151B" w:rsidP="00DE03FA">
            <w:pPr>
              <w:cnfStyle w:val="100000000000"/>
            </w:pPr>
            <w:r>
              <w:t>Notes</w:t>
            </w:r>
          </w:p>
        </w:tc>
        <w:tc>
          <w:tcPr>
            <w:tcW w:w="827" w:type="dxa"/>
          </w:tcPr>
          <w:p w:rsidR="006D151B" w:rsidRDefault="006D151B" w:rsidP="00DE03FA">
            <w:pPr>
              <w:cnfStyle w:val="100000000000"/>
            </w:pPr>
          </w:p>
        </w:tc>
      </w:tr>
      <w:tr w:rsidR="006D151B" w:rsidTr="0037668F">
        <w:trPr>
          <w:cnfStyle w:val="000000100000"/>
        </w:trPr>
        <w:tc>
          <w:tcPr>
            <w:cnfStyle w:val="001000000000"/>
            <w:tcW w:w="3258" w:type="dxa"/>
          </w:tcPr>
          <w:p w:rsidR="001D6A7F" w:rsidRDefault="00AD699E" w:rsidP="00DE03FA">
            <w:r>
              <w:t>None</w:t>
            </w:r>
          </w:p>
        </w:tc>
        <w:tc>
          <w:tcPr>
            <w:tcW w:w="4771" w:type="dxa"/>
          </w:tcPr>
          <w:p w:rsidR="006D151B" w:rsidRDefault="006D151B" w:rsidP="002651B5">
            <w:pPr>
              <w:cnfStyle w:val="000000100000"/>
            </w:pPr>
          </w:p>
        </w:tc>
        <w:tc>
          <w:tcPr>
            <w:tcW w:w="827" w:type="dxa"/>
          </w:tcPr>
          <w:p w:rsidR="006D151B" w:rsidRDefault="006D151B" w:rsidP="002651B5">
            <w:pPr>
              <w:cnfStyle w:val="000000100000"/>
            </w:pPr>
          </w:p>
        </w:tc>
      </w:tr>
    </w:tbl>
    <w:p w:rsidR="00F122CF" w:rsidRPr="00F122CF" w:rsidRDefault="006D151B" w:rsidP="005C7476">
      <w:pPr>
        <w:pStyle w:val="Heading2"/>
      </w:pPr>
      <w:bookmarkStart w:id="6" w:name="_Toc352923202"/>
      <w:r>
        <w:t>Generator Config</w:t>
      </w:r>
      <w:bookmarkEnd w:id="6"/>
    </w:p>
    <w:tbl>
      <w:tblPr>
        <w:tblStyle w:val="LightList-Accent11"/>
        <w:tblW w:w="0" w:type="auto"/>
        <w:tblLook w:val="04A0"/>
      </w:tblPr>
      <w:tblGrid>
        <w:gridCol w:w="3539"/>
        <w:gridCol w:w="4200"/>
        <w:gridCol w:w="1117"/>
      </w:tblGrid>
      <w:tr w:rsidR="00F122CF" w:rsidTr="00F122CF">
        <w:trPr>
          <w:cnfStyle w:val="100000000000"/>
        </w:trPr>
        <w:tc>
          <w:tcPr>
            <w:cnfStyle w:val="001000000000"/>
            <w:tcW w:w="3539" w:type="dxa"/>
          </w:tcPr>
          <w:p w:rsidR="00F122CF" w:rsidRDefault="00F122CF" w:rsidP="00DE03FA">
            <w:r>
              <w:t>Constant</w:t>
            </w:r>
          </w:p>
        </w:tc>
        <w:tc>
          <w:tcPr>
            <w:tcW w:w="4200" w:type="dxa"/>
          </w:tcPr>
          <w:p w:rsidR="00F122CF" w:rsidRDefault="00F122CF" w:rsidP="00DE03FA">
            <w:pPr>
              <w:cnfStyle w:val="100000000000"/>
            </w:pPr>
            <w:r>
              <w:t>Notes</w:t>
            </w:r>
          </w:p>
        </w:tc>
        <w:tc>
          <w:tcPr>
            <w:tcW w:w="1117" w:type="dxa"/>
          </w:tcPr>
          <w:p w:rsidR="00F122CF" w:rsidRDefault="00F122CF" w:rsidP="00DE03FA">
            <w:pPr>
              <w:cnfStyle w:val="100000000000"/>
            </w:pPr>
            <w:r>
              <w:t>SWC</w:t>
            </w:r>
          </w:p>
        </w:tc>
      </w:tr>
      <w:tr w:rsidR="00F122CF" w:rsidTr="00F122CF">
        <w:trPr>
          <w:cnfStyle w:val="000000100000"/>
          <w:trHeight w:val="322"/>
        </w:trPr>
        <w:tc>
          <w:tcPr>
            <w:cnfStyle w:val="001000000000"/>
            <w:tcW w:w="3539" w:type="dxa"/>
          </w:tcPr>
          <w:p w:rsidR="00F122CF" w:rsidRPr="007C4C59" w:rsidRDefault="00E17CA7" w:rsidP="00DE03FA">
            <w:r>
              <w:t>None</w:t>
            </w:r>
          </w:p>
        </w:tc>
        <w:tc>
          <w:tcPr>
            <w:tcW w:w="4200" w:type="dxa"/>
          </w:tcPr>
          <w:p w:rsidR="00F122CF" w:rsidRPr="001C67A3" w:rsidRDefault="00F122CF" w:rsidP="00DE03FA">
            <w:pPr>
              <w:cnfStyle w:val="000000100000"/>
            </w:pPr>
          </w:p>
        </w:tc>
        <w:tc>
          <w:tcPr>
            <w:tcW w:w="1117" w:type="dxa"/>
          </w:tcPr>
          <w:p w:rsidR="00F122CF" w:rsidRDefault="00F122CF" w:rsidP="00DE03FA">
            <w:pPr>
              <w:cnfStyle w:val="000000100000"/>
            </w:pPr>
          </w:p>
        </w:tc>
      </w:tr>
    </w:tbl>
    <w:p w:rsidR="004527BC" w:rsidRDefault="004527BC" w:rsidP="004527BC">
      <w:pPr>
        <w:rPr>
          <w:rFonts w:ascii="Arial" w:hAnsi="Arial"/>
          <w:kern w:val="28"/>
          <w:sz w:val="28"/>
        </w:rPr>
      </w:pPr>
      <w:r>
        <w:br w:type="page"/>
      </w:r>
    </w:p>
    <w:p w:rsidR="00C918D1" w:rsidRDefault="0034046E" w:rsidP="00C918D1">
      <w:pPr>
        <w:pStyle w:val="Heading1"/>
      </w:pPr>
      <w:bookmarkStart w:id="7" w:name="_Toc352923203"/>
      <w:r>
        <w:lastRenderedPageBreak/>
        <w:t>Integration</w:t>
      </w:r>
      <w:bookmarkEnd w:id="7"/>
    </w:p>
    <w:p w:rsidR="00701150" w:rsidRDefault="00701150" w:rsidP="00836AC1">
      <w:pPr>
        <w:pStyle w:val="Heading2"/>
      </w:pPr>
      <w:bookmarkStart w:id="8" w:name="_Toc352923204"/>
      <w:r>
        <w:t>Global Data</w:t>
      </w:r>
      <w:bookmarkEnd w:id="8"/>
    </w:p>
    <w:p w:rsidR="00E17CA7" w:rsidRDefault="00AD699E" w:rsidP="00701150">
      <w:r>
        <w:t>None</w:t>
      </w:r>
    </w:p>
    <w:p w:rsidR="00701150" w:rsidRDefault="00701150" w:rsidP="00836AC1">
      <w:pPr>
        <w:pStyle w:val="Heading2"/>
      </w:pPr>
      <w:bookmarkStart w:id="9" w:name="_Toc352923205"/>
      <w:r>
        <w:t>Component Conflicts</w:t>
      </w:r>
      <w:bookmarkEnd w:id="9"/>
    </w:p>
    <w:p w:rsidR="00E17CA7" w:rsidRPr="00E17CA7" w:rsidRDefault="00E17CA7" w:rsidP="00E17CA7">
      <w:r>
        <w:t>None</w:t>
      </w:r>
    </w:p>
    <w:p w:rsidR="00836AC1" w:rsidRDefault="00DC10CD" w:rsidP="00836AC1">
      <w:pPr>
        <w:pStyle w:val="Heading2"/>
      </w:pPr>
      <w:bookmarkStart w:id="10" w:name="_Toc352923206"/>
      <w:r>
        <w:t>Include Path</w:t>
      </w:r>
      <w:bookmarkEnd w:id="10"/>
    </w:p>
    <w:p w:rsidR="00DC10CD" w:rsidRDefault="00AD699E" w:rsidP="00DC10CD">
      <w:proofErr w:type="gramStart"/>
      <w:r>
        <w:t>None</w:t>
      </w:r>
      <w:r w:rsidR="00DC10CD">
        <w:t>.</w:t>
      </w:r>
      <w:proofErr w:type="gramEnd"/>
    </w:p>
    <w:p w:rsidR="00701150" w:rsidRPr="00701150" w:rsidRDefault="00701150" w:rsidP="00701150"/>
    <w:p w:rsidR="00942F40" w:rsidRDefault="00942F40" w:rsidP="009C1FC9">
      <w:pPr>
        <w:pStyle w:val="Heading2"/>
      </w:pPr>
      <w:bookmarkStart w:id="11" w:name="_Toc352923207"/>
      <w:r>
        <w:t>Configurator Changes</w:t>
      </w:r>
      <w:bookmarkEnd w:id="11"/>
    </w:p>
    <w:p w:rsidR="004527BC" w:rsidRDefault="00E17CA7">
      <w:pPr>
        <w:spacing w:after="0"/>
        <w:rPr>
          <w:rFonts w:ascii="Arial" w:hAnsi="Arial"/>
          <w:b/>
          <w:kern w:val="28"/>
          <w:sz w:val="28"/>
        </w:rPr>
      </w:pPr>
      <w:r>
        <w:t>None</w:t>
      </w:r>
      <w:r w:rsidR="004527BC">
        <w:br w:type="page"/>
      </w:r>
    </w:p>
    <w:p w:rsidR="005C2A99" w:rsidRDefault="005C2A99" w:rsidP="005C2A99">
      <w:pPr>
        <w:pStyle w:val="Heading1"/>
      </w:pPr>
      <w:bookmarkStart w:id="12" w:name="_Toc352923208"/>
      <w:r>
        <w:lastRenderedPageBreak/>
        <w:t>Runnable Scheduling</w:t>
      </w:r>
      <w:bookmarkEnd w:id="12"/>
    </w:p>
    <w:p w:rsidR="005C2A99" w:rsidRDefault="005C2A99" w:rsidP="005C2A99">
      <w:r>
        <w:t>This section specifies the required runnable scheduling.</w:t>
      </w:r>
    </w:p>
    <w:p w:rsidR="00ED15E6" w:rsidRDefault="00ED15E6">
      <w:pPr>
        <w:spacing w:after="0"/>
      </w:pPr>
    </w:p>
    <w:p w:rsidR="00F50821" w:rsidRDefault="00F50821">
      <w:pPr>
        <w:spacing w:after="0"/>
      </w:pPr>
    </w:p>
    <w:tbl>
      <w:tblPr>
        <w:tblStyle w:val="LightList-Accent11"/>
        <w:tblW w:w="0" w:type="auto"/>
        <w:tblLook w:val="04A0"/>
      </w:tblPr>
      <w:tblGrid>
        <w:gridCol w:w="2249"/>
        <w:gridCol w:w="4835"/>
        <w:gridCol w:w="1772"/>
      </w:tblGrid>
      <w:tr w:rsidR="00F50821" w:rsidTr="00F50821">
        <w:trPr>
          <w:cnfStyle w:val="100000000000"/>
        </w:trPr>
        <w:tc>
          <w:tcPr>
            <w:cnfStyle w:val="001000000000"/>
            <w:tcW w:w="2249" w:type="dxa"/>
          </w:tcPr>
          <w:p w:rsidR="00F50821" w:rsidRDefault="00F50821" w:rsidP="000719D9">
            <w:proofErr w:type="spellStart"/>
            <w:r>
              <w:t>Runnable</w:t>
            </w:r>
            <w:proofErr w:type="spellEnd"/>
          </w:p>
        </w:tc>
        <w:tc>
          <w:tcPr>
            <w:tcW w:w="4835" w:type="dxa"/>
          </w:tcPr>
          <w:p w:rsidR="00F50821" w:rsidRDefault="00F50821" w:rsidP="000719D9">
            <w:pPr>
              <w:cnfStyle w:val="100000000000"/>
            </w:pPr>
            <w:r>
              <w:t>Scheduling Requirements</w:t>
            </w:r>
          </w:p>
        </w:tc>
        <w:tc>
          <w:tcPr>
            <w:tcW w:w="1772" w:type="dxa"/>
          </w:tcPr>
          <w:p w:rsidR="00F50821" w:rsidRDefault="00F50821" w:rsidP="000719D9">
            <w:pPr>
              <w:cnfStyle w:val="100000000000"/>
            </w:pPr>
            <w:r>
              <w:t>Trigger</w:t>
            </w:r>
          </w:p>
        </w:tc>
      </w:tr>
      <w:tr w:rsidR="00F50821" w:rsidTr="00F50821">
        <w:trPr>
          <w:cnfStyle w:val="000000100000"/>
        </w:trPr>
        <w:tc>
          <w:tcPr>
            <w:cnfStyle w:val="001000000000"/>
            <w:tcW w:w="2249" w:type="dxa"/>
          </w:tcPr>
          <w:p w:rsidR="00F50821" w:rsidRDefault="0007683D" w:rsidP="000719D9">
            <w:r w:rsidRPr="0007683D">
              <w:t>MtrTempEst_Per1</w:t>
            </w:r>
          </w:p>
        </w:tc>
        <w:tc>
          <w:tcPr>
            <w:tcW w:w="4835" w:type="dxa"/>
          </w:tcPr>
          <w:p w:rsidR="00F50821" w:rsidRDefault="0007683D" w:rsidP="00AD699E">
            <w:pPr>
              <w:cnfStyle w:val="000000100000"/>
            </w:pPr>
            <w:r>
              <w:t>None</w:t>
            </w:r>
          </w:p>
        </w:tc>
        <w:tc>
          <w:tcPr>
            <w:tcW w:w="1772" w:type="dxa"/>
          </w:tcPr>
          <w:p w:rsidR="00F50821" w:rsidRDefault="0007683D" w:rsidP="000719D9">
            <w:pPr>
              <w:cnfStyle w:val="000000100000"/>
            </w:pPr>
            <w:r>
              <w:t>RTE (100</w:t>
            </w:r>
            <w:r w:rsidR="00F50821">
              <w:t>ms)</w:t>
            </w:r>
          </w:p>
        </w:tc>
      </w:tr>
    </w:tbl>
    <w:p w:rsidR="00F50821" w:rsidRDefault="00F50821">
      <w:pPr>
        <w:spacing w:after="0"/>
      </w:pPr>
    </w:p>
    <w:p w:rsidR="00ED15E6" w:rsidRDefault="00ED15E6">
      <w:pPr>
        <w:spacing w:after="0"/>
      </w:pPr>
      <w:r>
        <w:t xml:space="preserve">*Note: </w:t>
      </w:r>
    </w:p>
    <w:p w:rsidR="00ED15E6" w:rsidRDefault="00ED15E6" w:rsidP="00ED15E6"/>
    <w:p w:rsidR="001D6A7F" w:rsidRPr="0007683D" w:rsidRDefault="00ED15E6" w:rsidP="00ED15E6">
      <w:pPr>
        <w:spacing w:after="0"/>
      </w:pPr>
      <w:r>
        <w:t xml:space="preserve">Proper Initialization of input signals should occur before running each function for the first time.  </w:t>
      </w:r>
      <w:proofErr w:type="gramStart"/>
      <w:r w:rsidRPr="0007683D">
        <w:t>(</w:t>
      </w:r>
      <w:proofErr w:type="spellStart"/>
      <w:r w:rsidR="0007683D" w:rsidRPr="0007683D">
        <w:t>MtrTempEst</w:t>
      </w:r>
      <w:proofErr w:type="spellEnd"/>
      <w:r w:rsidR="0007683D" w:rsidRPr="0007683D">
        <w:t xml:space="preserve"> _Init1</w:t>
      </w:r>
      <w:r w:rsidRPr="0007683D">
        <w:t>)</w:t>
      </w:r>
      <w:r w:rsidR="001D6A7F" w:rsidRPr="0007683D">
        <w:t>.</w:t>
      </w:r>
      <w:proofErr w:type="gramEnd"/>
    </w:p>
    <w:p w:rsidR="001D6A7F" w:rsidRDefault="001D6A7F" w:rsidP="00ED15E6">
      <w:pPr>
        <w:spacing w:after="0"/>
        <w:rPr>
          <w:b/>
        </w:rPr>
      </w:pPr>
    </w:p>
    <w:p w:rsidR="004527BC" w:rsidRDefault="004527BC" w:rsidP="00ED15E6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13" w:name="_Toc352923209"/>
      <w:r>
        <w:lastRenderedPageBreak/>
        <w:t>Memory Mapping</w:t>
      </w:r>
      <w:bookmarkEnd w:id="13"/>
    </w:p>
    <w:p w:rsidR="00F80F31" w:rsidRDefault="00F80F31" w:rsidP="00F80F31">
      <w:pPr>
        <w:pStyle w:val="Heading2"/>
      </w:pPr>
      <w:bookmarkStart w:id="14" w:name="_Toc352923210"/>
      <w:r>
        <w:t>Mapping</w:t>
      </w:r>
      <w:bookmarkEnd w:id="14"/>
    </w:p>
    <w:tbl>
      <w:tblPr>
        <w:tblStyle w:val="LightList-Accent11"/>
        <w:tblW w:w="0" w:type="auto"/>
        <w:tblLook w:val="04A0"/>
      </w:tblPr>
      <w:tblGrid>
        <w:gridCol w:w="4000"/>
        <w:gridCol w:w="2351"/>
        <w:gridCol w:w="2505"/>
      </w:tblGrid>
      <w:tr w:rsidR="00836AC1" w:rsidTr="00836AC1">
        <w:trPr>
          <w:cnfStyle w:val="100000000000"/>
        </w:trPr>
        <w:tc>
          <w:tcPr>
            <w:cnfStyle w:val="001000000000"/>
            <w:tcW w:w="4000" w:type="dxa"/>
          </w:tcPr>
          <w:p w:rsidR="00836AC1" w:rsidRDefault="00836AC1" w:rsidP="006768B8">
            <w:r>
              <w:t>Memory Section</w:t>
            </w:r>
          </w:p>
        </w:tc>
        <w:tc>
          <w:tcPr>
            <w:tcW w:w="2351" w:type="dxa"/>
          </w:tcPr>
          <w:p w:rsidR="00836AC1" w:rsidRDefault="00836AC1" w:rsidP="006768B8">
            <w:pPr>
              <w:cnfStyle w:val="100000000000"/>
            </w:pPr>
            <w:r>
              <w:t>Contents</w:t>
            </w:r>
          </w:p>
        </w:tc>
        <w:tc>
          <w:tcPr>
            <w:tcW w:w="2505" w:type="dxa"/>
          </w:tcPr>
          <w:p w:rsidR="00836AC1" w:rsidRDefault="00836AC1" w:rsidP="006768B8">
            <w:pPr>
              <w:cnfStyle w:val="100000000000"/>
            </w:pPr>
            <w:r>
              <w:t>Notes</w:t>
            </w:r>
          </w:p>
        </w:tc>
      </w:tr>
      <w:tr w:rsidR="00836AC1" w:rsidTr="00836AC1">
        <w:trPr>
          <w:cnfStyle w:val="000000100000"/>
        </w:trPr>
        <w:tc>
          <w:tcPr>
            <w:cnfStyle w:val="001000000000"/>
            <w:tcW w:w="4000" w:type="dxa"/>
          </w:tcPr>
          <w:p w:rsidR="00836AC1" w:rsidRDefault="00ED15E6" w:rsidP="00DE03FA">
            <w:r>
              <w:t>RTE Memory mapping</w:t>
            </w:r>
          </w:p>
        </w:tc>
        <w:tc>
          <w:tcPr>
            <w:tcW w:w="2351" w:type="dxa"/>
          </w:tcPr>
          <w:p w:rsidR="00836AC1" w:rsidRDefault="00836AC1" w:rsidP="00DE03FA">
            <w:pPr>
              <w:cnfStyle w:val="000000100000"/>
            </w:pPr>
          </w:p>
        </w:tc>
        <w:tc>
          <w:tcPr>
            <w:tcW w:w="2505" w:type="dxa"/>
          </w:tcPr>
          <w:p w:rsidR="00836AC1" w:rsidRDefault="00836AC1" w:rsidP="00DE03FA">
            <w:pPr>
              <w:cnfStyle w:val="000000100000"/>
            </w:pPr>
          </w:p>
        </w:tc>
      </w:tr>
      <w:tr w:rsidR="00050365" w:rsidTr="00836AC1">
        <w:tc>
          <w:tcPr>
            <w:cnfStyle w:val="001000000000"/>
            <w:tcW w:w="4000" w:type="dxa"/>
          </w:tcPr>
          <w:p w:rsidR="00050365" w:rsidRDefault="00050365" w:rsidP="00DE03FA"/>
        </w:tc>
        <w:tc>
          <w:tcPr>
            <w:tcW w:w="2351" w:type="dxa"/>
          </w:tcPr>
          <w:p w:rsidR="00050365" w:rsidRDefault="00050365" w:rsidP="00DE03FA">
            <w:pPr>
              <w:cnfStyle w:val="000000000000"/>
            </w:pPr>
          </w:p>
        </w:tc>
        <w:tc>
          <w:tcPr>
            <w:tcW w:w="2505" w:type="dxa"/>
          </w:tcPr>
          <w:p w:rsidR="00050365" w:rsidRDefault="00050365" w:rsidP="00DE03FA">
            <w:pPr>
              <w:cnfStyle w:val="000000000000"/>
            </w:pP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15" w:name="_Toc352923211"/>
      <w:r>
        <w:t>Usage</w:t>
      </w:r>
      <w:bookmarkEnd w:id="15"/>
    </w:p>
    <w:tbl>
      <w:tblPr>
        <w:tblStyle w:val="LightList-Accent11"/>
        <w:tblW w:w="0" w:type="auto"/>
        <w:tblLayout w:type="fixed"/>
        <w:tblLook w:val="04A0"/>
      </w:tblPr>
      <w:tblGrid>
        <w:gridCol w:w="4878"/>
        <w:gridCol w:w="2070"/>
        <w:gridCol w:w="1908"/>
      </w:tblGrid>
      <w:tr w:rsidR="00F80F31" w:rsidTr="0081314C">
        <w:trPr>
          <w:cnfStyle w:val="100000000000"/>
        </w:trPr>
        <w:tc>
          <w:tcPr>
            <w:cnfStyle w:val="001000000000"/>
            <w:tcW w:w="4878" w:type="dxa"/>
          </w:tcPr>
          <w:p w:rsidR="00F80F31" w:rsidRDefault="00F80F31" w:rsidP="00DE03FA">
            <w:r>
              <w:t>Feature</w:t>
            </w:r>
          </w:p>
        </w:tc>
        <w:tc>
          <w:tcPr>
            <w:tcW w:w="2070" w:type="dxa"/>
          </w:tcPr>
          <w:p w:rsidR="00F80F31" w:rsidRDefault="00F80F31" w:rsidP="00A268FB">
            <w:pPr>
              <w:cnfStyle w:val="100000000000"/>
            </w:pPr>
            <w:r>
              <w:t xml:space="preserve">RAM </w:t>
            </w:r>
          </w:p>
        </w:tc>
        <w:tc>
          <w:tcPr>
            <w:tcW w:w="1908" w:type="dxa"/>
          </w:tcPr>
          <w:p w:rsidR="00F80F31" w:rsidRDefault="00F80F31" w:rsidP="00A268FB">
            <w:pPr>
              <w:cnfStyle w:val="100000000000"/>
            </w:pPr>
            <w:r>
              <w:t xml:space="preserve">ROM </w:t>
            </w:r>
          </w:p>
        </w:tc>
      </w:tr>
      <w:tr w:rsidR="00F80F31" w:rsidTr="0081314C">
        <w:trPr>
          <w:cnfStyle w:val="000000100000"/>
        </w:trPr>
        <w:tc>
          <w:tcPr>
            <w:cnfStyle w:val="001000000000"/>
            <w:tcW w:w="4878" w:type="dxa"/>
          </w:tcPr>
          <w:p w:rsidR="00F80F31" w:rsidRDefault="00274532" w:rsidP="00DE03FA">
            <w:r>
              <w:t>Full driver</w:t>
            </w:r>
          </w:p>
        </w:tc>
        <w:tc>
          <w:tcPr>
            <w:tcW w:w="2070" w:type="dxa"/>
          </w:tcPr>
          <w:p w:rsidR="00F80F31" w:rsidRDefault="00F80F31" w:rsidP="00DE03FA">
            <w:pPr>
              <w:cnfStyle w:val="000000100000"/>
            </w:pPr>
          </w:p>
        </w:tc>
        <w:tc>
          <w:tcPr>
            <w:tcW w:w="1908" w:type="dxa"/>
          </w:tcPr>
          <w:p w:rsidR="00F80F31" w:rsidRDefault="00F80F31" w:rsidP="00DE03FA">
            <w:pPr>
              <w:cnfStyle w:val="000000100000"/>
            </w:pPr>
          </w:p>
        </w:tc>
      </w:tr>
    </w:tbl>
    <w:p w:rsidR="004527BC" w:rsidRDefault="00A268FB" w:rsidP="00A268FB">
      <w:pPr>
        <w:pStyle w:val="Caption"/>
      </w:pPr>
      <w:r>
        <w:t xml:space="preserve">Table </w:t>
      </w:r>
      <w:r w:rsidR="004421C7">
        <w:fldChar w:fldCharType="begin"/>
      </w:r>
      <w:r w:rsidR="00282852">
        <w:instrText xml:space="preserve"> SEQ Table \* ARABIC </w:instrText>
      </w:r>
      <w:r w:rsidR="004421C7">
        <w:fldChar w:fldCharType="separate"/>
      </w:r>
      <w:r w:rsidR="00A03FE3">
        <w:rPr>
          <w:noProof/>
        </w:rPr>
        <w:t>1</w:t>
      </w:r>
      <w:r w:rsidR="004421C7">
        <w:fldChar w:fldCharType="end"/>
      </w:r>
      <w:r>
        <w:t>: ARM Cortex R4 Memory Usage</w:t>
      </w:r>
    </w:p>
    <w:p w:rsidR="004527BC" w:rsidRDefault="004A781C" w:rsidP="004527BC">
      <w:r>
        <w:br w:type="page"/>
      </w:r>
    </w:p>
    <w:p w:rsidR="004A781C" w:rsidRDefault="004A781C" w:rsidP="004527BC">
      <w:pPr>
        <w:pStyle w:val="Heading1"/>
      </w:pPr>
      <w:bookmarkStart w:id="16" w:name="_Toc352923212"/>
      <w:r>
        <w:lastRenderedPageBreak/>
        <w:t>Revision Control Log</w:t>
      </w:r>
      <w:bookmarkEnd w:id="16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2"/>
        <w:gridCol w:w="6286"/>
        <w:gridCol w:w="1059"/>
        <w:gridCol w:w="741"/>
      </w:tblGrid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4527BC" w:rsidRDefault="004527BC" w:rsidP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:rsidR="004527BC" w:rsidRDefault="00E17CA7" w:rsidP="00E17CA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</w:t>
            </w:r>
            <w:r w:rsidR="00050365">
              <w:rPr>
                <w:rFonts w:ascii="Arial" w:hAnsi="Arial" w:cs="Arial"/>
                <w:sz w:val="16"/>
              </w:rPr>
              <w:t>5</w:t>
            </w:r>
            <w:r w:rsidR="004527BC">
              <w:rPr>
                <w:rFonts w:ascii="Arial" w:hAnsi="Arial" w:cs="Arial"/>
                <w:sz w:val="16"/>
              </w:rPr>
              <w:t>-</w:t>
            </w:r>
            <w:r>
              <w:rPr>
                <w:rFonts w:ascii="Arial" w:hAnsi="Arial" w:cs="Arial"/>
                <w:sz w:val="16"/>
              </w:rPr>
              <w:t>Mar-</w:t>
            </w:r>
            <w:r w:rsidR="004527BC">
              <w:rPr>
                <w:rFonts w:ascii="Arial" w:hAnsi="Arial" w:cs="Arial"/>
                <w:sz w:val="16"/>
              </w:rPr>
              <w:t>13</w:t>
            </w:r>
          </w:p>
        </w:tc>
        <w:tc>
          <w:tcPr>
            <w:tcW w:w="741" w:type="dxa"/>
          </w:tcPr>
          <w:p w:rsidR="004527BC" w:rsidRDefault="00E17CA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Selva</w:t>
            </w:r>
          </w:p>
        </w:tc>
      </w:tr>
    </w:tbl>
    <w:p w:rsidR="00107819" w:rsidRDefault="00107819"/>
    <w:sectPr w:rsidR="00107819" w:rsidSect="00937013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0EC2" w:rsidRDefault="00F50EC2">
      <w:r>
        <w:separator/>
      </w:r>
    </w:p>
  </w:endnote>
  <w:endnote w:type="continuationSeparator" w:id="0">
    <w:p w:rsidR="00F50EC2" w:rsidRDefault="00F50E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3FA" w:rsidRDefault="00DE03FA">
    <w:pPr>
      <w:pStyle w:val="Footer"/>
    </w:pPr>
    <w:r>
      <w:rPr>
        <w:snapToGrid w:val="0"/>
      </w:rPr>
      <w:tab/>
    </w:r>
    <w:fldSimple w:instr=" DOCPROPERTY &quot;Company&quot;  \* MERGEFORMAT ">
      <w:r w:rsidRPr="006768B8"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0EC2" w:rsidRDefault="00F50EC2">
      <w:r>
        <w:separator/>
      </w:r>
    </w:p>
  </w:footnote>
  <w:footnote w:type="continuationSeparator" w:id="0">
    <w:p w:rsidR="00F50EC2" w:rsidRDefault="00F50E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3FA" w:rsidRDefault="00DE03FA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0" w:type="auto"/>
      <w:tblInd w:w="18" w:type="dxa"/>
      <w:tblLayout w:type="fixed"/>
      <w:tblLook w:val="0000"/>
    </w:tblPr>
    <w:tblGrid>
      <w:gridCol w:w="990"/>
      <w:gridCol w:w="1530"/>
      <w:gridCol w:w="1260"/>
      <w:gridCol w:w="2610"/>
      <w:gridCol w:w="1170"/>
      <w:gridCol w:w="1350"/>
    </w:tblGrid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DE03FA" w:rsidRDefault="0007683D">
          <w:pPr>
            <w:pStyle w:val="Header"/>
          </w:pPr>
          <w:proofErr w:type="spellStart"/>
          <w:r>
            <w:t>MtrTempEstimation</w:t>
          </w:r>
          <w:proofErr w:type="spellEnd"/>
        </w:p>
        <w:p w:rsidR="00DE03FA" w:rsidRDefault="004421C7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fldSimple w:instr=" DOCPROPERTY &quot;Product Line&quot;  \* MERGEFORMAT ">
            <w:r w:rsidR="00DE03FA">
              <w:t>Gen II+ EPS EA3</w:t>
            </w:r>
          </w:fldSimple>
          <w:r w:rsidR="00DE03FA">
            <w:tab/>
          </w: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Revision:</w:t>
          </w:r>
        </w:p>
      </w:tc>
      <w:tc>
        <w:tcPr>
          <w:tcW w:w="1350" w:type="dxa"/>
        </w:tcPr>
        <w:p w:rsidR="00DE03FA" w:rsidRDefault="004421C7">
          <w:pPr>
            <w:pStyle w:val="Header"/>
          </w:pPr>
          <w:fldSimple w:instr=" DOCPROPERTY &quot;MDDRevNum&quot; \* MERGEFORMAT ">
            <w:r w:rsidR="00DE03FA">
              <w:t>1</w:t>
            </w:r>
          </w:fldSimple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DE03FA" w:rsidRDefault="00DE03FA">
          <w:pPr>
            <w:pStyle w:val="Header"/>
            <w:jc w:val="center"/>
          </w:pP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DE03FA" w:rsidRDefault="004421C7">
          <w:pPr>
            <w:pStyle w:val="Header"/>
          </w:pPr>
          <w:fldSimple w:instr=" SAVEDATE \@ &quot;d-MMM-yy&quot; \* MERGEFORMAT ">
            <w:r w:rsidR="0007683D">
              <w:rPr>
                <w:noProof/>
              </w:rPr>
              <w:t>5-Apr-13</w:t>
            </w:r>
          </w:fldSimple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DE03FA" w:rsidRDefault="00DE03FA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DE03FA" w:rsidRDefault="00DE03FA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DE03FA" w:rsidRDefault="00E17CA7">
          <w:pPr>
            <w:pStyle w:val="Header"/>
          </w:pPr>
          <w:proofErr w:type="spellStart"/>
          <w:r>
            <w:t>Selva</w:t>
          </w:r>
          <w:proofErr w:type="spellEnd"/>
          <w:r>
            <w:t xml:space="preserve"> </w:t>
          </w:r>
          <w:proofErr w:type="spellStart"/>
          <w:r>
            <w:t>Sengottaiyan</w:t>
          </w:r>
          <w:proofErr w:type="spellEnd"/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DE03FA" w:rsidRDefault="004421C7">
          <w:pPr>
            <w:pStyle w:val="Header"/>
          </w:pP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07683D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 w:rsidR="00DE03FA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07683D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DE03FA" w:rsidRDefault="00DE03FA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1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2"/>
  </w:num>
  <w:num w:numId="2">
    <w:abstractNumId w:val="20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1"/>
  </w:num>
  <w:num w:numId="2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B39"/>
    <w:rsid w:val="00002748"/>
    <w:rsid w:val="00016211"/>
    <w:rsid w:val="00035442"/>
    <w:rsid w:val="00036AF7"/>
    <w:rsid w:val="00050365"/>
    <w:rsid w:val="00072C76"/>
    <w:rsid w:val="0007683D"/>
    <w:rsid w:val="000A78A4"/>
    <w:rsid w:val="000B7B76"/>
    <w:rsid w:val="000C2C6D"/>
    <w:rsid w:val="000E1C0D"/>
    <w:rsid w:val="00101096"/>
    <w:rsid w:val="00107819"/>
    <w:rsid w:val="00154889"/>
    <w:rsid w:val="00162F98"/>
    <w:rsid w:val="001719F7"/>
    <w:rsid w:val="00173656"/>
    <w:rsid w:val="00192534"/>
    <w:rsid w:val="001A0806"/>
    <w:rsid w:val="001A574F"/>
    <w:rsid w:val="001B60DF"/>
    <w:rsid w:val="001C67A3"/>
    <w:rsid w:val="001D6A7F"/>
    <w:rsid w:val="001E28D1"/>
    <w:rsid w:val="001E475E"/>
    <w:rsid w:val="001F09B2"/>
    <w:rsid w:val="001F4E5E"/>
    <w:rsid w:val="001F7009"/>
    <w:rsid w:val="0020722A"/>
    <w:rsid w:val="00251AC0"/>
    <w:rsid w:val="00264E9B"/>
    <w:rsid w:val="002651B5"/>
    <w:rsid w:val="00274532"/>
    <w:rsid w:val="00275B51"/>
    <w:rsid w:val="00282852"/>
    <w:rsid w:val="00285CB3"/>
    <w:rsid w:val="00295CD1"/>
    <w:rsid w:val="00297784"/>
    <w:rsid w:val="002B7B9F"/>
    <w:rsid w:val="002C03D8"/>
    <w:rsid w:val="00315335"/>
    <w:rsid w:val="0034046E"/>
    <w:rsid w:val="00347B0F"/>
    <w:rsid w:val="00353877"/>
    <w:rsid w:val="0036693A"/>
    <w:rsid w:val="0037668F"/>
    <w:rsid w:val="003C4D3F"/>
    <w:rsid w:val="003F5475"/>
    <w:rsid w:val="00416335"/>
    <w:rsid w:val="004421C7"/>
    <w:rsid w:val="004527BC"/>
    <w:rsid w:val="00477FF8"/>
    <w:rsid w:val="004825AF"/>
    <w:rsid w:val="004A30FB"/>
    <w:rsid w:val="004A781C"/>
    <w:rsid w:val="004F5328"/>
    <w:rsid w:val="00510DCD"/>
    <w:rsid w:val="00546E14"/>
    <w:rsid w:val="00553AD1"/>
    <w:rsid w:val="00556D14"/>
    <w:rsid w:val="00560FA0"/>
    <w:rsid w:val="00590D11"/>
    <w:rsid w:val="0059107C"/>
    <w:rsid w:val="005B1C26"/>
    <w:rsid w:val="005C1100"/>
    <w:rsid w:val="005C2A99"/>
    <w:rsid w:val="005C2C1C"/>
    <w:rsid w:val="005C7476"/>
    <w:rsid w:val="005D4D7D"/>
    <w:rsid w:val="005D5FE4"/>
    <w:rsid w:val="00600F43"/>
    <w:rsid w:val="0060597A"/>
    <w:rsid w:val="00606119"/>
    <w:rsid w:val="00616853"/>
    <w:rsid w:val="00626A38"/>
    <w:rsid w:val="00641974"/>
    <w:rsid w:val="00651481"/>
    <w:rsid w:val="006549E5"/>
    <w:rsid w:val="00674ADF"/>
    <w:rsid w:val="006768B8"/>
    <w:rsid w:val="00683DCF"/>
    <w:rsid w:val="006C4A52"/>
    <w:rsid w:val="006D151B"/>
    <w:rsid w:val="006D33CC"/>
    <w:rsid w:val="006D358E"/>
    <w:rsid w:val="006D676A"/>
    <w:rsid w:val="006E3AE5"/>
    <w:rsid w:val="006E428F"/>
    <w:rsid w:val="006F01A3"/>
    <w:rsid w:val="00701150"/>
    <w:rsid w:val="00706174"/>
    <w:rsid w:val="00707AA7"/>
    <w:rsid w:val="00714874"/>
    <w:rsid w:val="007151C5"/>
    <w:rsid w:val="00731BE2"/>
    <w:rsid w:val="00732C30"/>
    <w:rsid w:val="0076047D"/>
    <w:rsid w:val="007A37A6"/>
    <w:rsid w:val="007A69AC"/>
    <w:rsid w:val="007B76C3"/>
    <w:rsid w:val="007C4C59"/>
    <w:rsid w:val="007D72DE"/>
    <w:rsid w:val="0081314C"/>
    <w:rsid w:val="008242F0"/>
    <w:rsid w:val="00836AC1"/>
    <w:rsid w:val="00841B2A"/>
    <w:rsid w:val="008510F0"/>
    <w:rsid w:val="008535B2"/>
    <w:rsid w:val="00853710"/>
    <w:rsid w:val="008B3E94"/>
    <w:rsid w:val="008C65EB"/>
    <w:rsid w:val="008C6C35"/>
    <w:rsid w:val="008D2035"/>
    <w:rsid w:val="008E2475"/>
    <w:rsid w:val="008F38FB"/>
    <w:rsid w:val="008F6DBB"/>
    <w:rsid w:val="00916B39"/>
    <w:rsid w:val="00937013"/>
    <w:rsid w:val="00941CFE"/>
    <w:rsid w:val="00942F40"/>
    <w:rsid w:val="00955F6A"/>
    <w:rsid w:val="00957470"/>
    <w:rsid w:val="00987833"/>
    <w:rsid w:val="009B20B2"/>
    <w:rsid w:val="009C1FC9"/>
    <w:rsid w:val="00A03FE3"/>
    <w:rsid w:val="00A126B2"/>
    <w:rsid w:val="00A17EB8"/>
    <w:rsid w:val="00A268FB"/>
    <w:rsid w:val="00A40CFD"/>
    <w:rsid w:val="00A672EE"/>
    <w:rsid w:val="00A700CF"/>
    <w:rsid w:val="00A82D30"/>
    <w:rsid w:val="00A86E8E"/>
    <w:rsid w:val="00A90D3D"/>
    <w:rsid w:val="00AD699E"/>
    <w:rsid w:val="00AD731B"/>
    <w:rsid w:val="00AE4F56"/>
    <w:rsid w:val="00AF0E90"/>
    <w:rsid w:val="00AF3F7D"/>
    <w:rsid w:val="00B21FBF"/>
    <w:rsid w:val="00B27D95"/>
    <w:rsid w:val="00B3002E"/>
    <w:rsid w:val="00B54697"/>
    <w:rsid w:val="00B5594D"/>
    <w:rsid w:val="00B57FE6"/>
    <w:rsid w:val="00B611C5"/>
    <w:rsid w:val="00B70668"/>
    <w:rsid w:val="00B725C1"/>
    <w:rsid w:val="00B86D6A"/>
    <w:rsid w:val="00BC47D2"/>
    <w:rsid w:val="00BD008B"/>
    <w:rsid w:val="00BD15D2"/>
    <w:rsid w:val="00BD3DFF"/>
    <w:rsid w:val="00BE0AEC"/>
    <w:rsid w:val="00BE75C6"/>
    <w:rsid w:val="00BF364D"/>
    <w:rsid w:val="00C219AA"/>
    <w:rsid w:val="00C31D71"/>
    <w:rsid w:val="00C321D4"/>
    <w:rsid w:val="00C35BD3"/>
    <w:rsid w:val="00C36EC8"/>
    <w:rsid w:val="00C40540"/>
    <w:rsid w:val="00C512F1"/>
    <w:rsid w:val="00C5239A"/>
    <w:rsid w:val="00C72FFA"/>
    <w:rsid w:val="00C85C84"/>
    <w:rsid w:val="00C918D1"/>
    <w:rsid w:val="00CA3406"/>
    <w:rsid w:val="00CC05FD"/>
    <w:rsid w:val="00CE642A"/>
    <w:rsid w:val="00D032B3"/>
    <w:rsid w:val="00D174F8"/>
    <w:rsid w:val="00D2378A"/>
    <w:rsid w:val="00D65A4D"/>
    <w:rsid w:val="00D70AF3"/>
    <w:rsid w:val="00D73EE5"/>
    <w:rsid w:val="00D76462"/>
    <w:rsid w:val="00D94BDD"/>
    <w:rsid w:val="00D9560D"/>
    <w:rsid w:val="00DC10CD"/>
    <w:rsid w:val="00DC7E08"/>
    <w:rsid w:val="00DD6CAA"/>
    <w:rsid w:val="00DE03FA"/>
    <w:rsid w:val="00DE4889"/>
    <w:rsid w:val="00E17CA7"/>
    <w:rsid w:val="00E35057"/>
    <w:rsid w:val="00E509F1"/>
    <w:rsid w:val="00E5472B"/>
    <w:rsid w:val="00E5482D"/>
    <w:rsid w:val="00E57C42"/>
    <w:rsid w:val="00E65911"/>
    <w:rsid w:val="00E706BE"/>
    <w:rsid w:val="00E76D9B"/>
    <w:rsid w:val="00E91ADF"/>
    <w:rsid w:val="00EA783D"/>
    <w:rsid w:val="00ED15E6"/>
    <w:rsid w:val="00F122CF"/>
    <w:rsid w:val="00F50821"/>
    <w:rsid w:val="00F50EC2"/>
    <w:rsid w:val="00F648ED"/>
    <w:rsid w:val="00F64CF7"/>
    <w:rsid w:val="00F80F31"/>
    <w:rsid w:val="00F82E8E"/>
    <w:rsid w:val="00F957FA"/>
    <w:rsid w:val="00FB2942"/>
    <w:rsid w:val="00FB4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2DE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25291-ED1B-462E-98E5-F0F8E4787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1227</TotalTime>
  <Pages>7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2677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keywords/>
  <dc:description/>
  <cp:lastModifiedBy>nzt9hv</cp:lastModifiedBy>
  <cp:revision>4</cp:revision>
  <cp:lastPrinted>2011-03-21T13:34:00Z</cp:lastPrinted>
  <dcterms:created xsi:type="dcterms:W3CDTF">2013-04-04T18:56:00Z</dcterms:created>
  <dcterms:modified xsi:type="dcterms:W3CDTF">2013-04-10T19:23:00Z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